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统计分析方法第一次作业</w:t>
      </w:r>
    </w:p>
    <w:p>
      <w:pPr>
        <w:numPr>
          <w:ilvl w:val="0"/>
          <w:numId w:val="0"/>
        </w:numPr>
        <w:wordWrap w:val="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16337056 范一铭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均值: 14.270977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中位数: 12.825000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0.25分位数: 9.985000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0.75分位数: 16.785000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方差: 43.483923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标准差: 6.594234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变异系数: 2.164160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极差: 42.850000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四分位极差: 6.800000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偏度: 1.801393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峰度: 4.419173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代码见first.py</w:t>
      </w:r>
      <w:bookmarkStart w:id="0" w:name="_GoBack"/>
      <w:bookmarkEnd w:id="0"/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直方图：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1" name="图片 1" descr="SP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F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QQ图：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2" name="图片 2" descr="SP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PQ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分析：由直方图可观察不符合正态分布，频率波动很大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差值：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直方图：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3" name="图片 3" descr="SPDV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DVF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QQ图：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4" name="图片 4" descr="SPDV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PDVq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分析：直方图直观可见频率分布符合正态分布，且根据QQ图峰度为正。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代码见second.py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3：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Pearson相关系数：0.0298159151939864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Spearman相关系数：-0.018695952028035114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代码见third.py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矩阵见代码运行结果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Pearson相关系数前五名的股票对及其p值：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股票名：000046 , 000069 p值：0.000000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股票名：000006 , 000046 p值：0.000000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股票名：000025 , 000567 p值：0.000000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股票名：000006 , 000069 p值：0.000000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股票名：000059 , 000708 p值：0.000000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Pearson相关系数后五名的股票对及其p值：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股票名：000525 , 000632 p值：0.984932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股票名：000049 , 000090 p值：0.966216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股票名：000521 , 000661 p值：0.956478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股票名：000601 , 000661 p值：0.945264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股票名：000036 , 000425 p值：0.912675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Spearson相关系数前五名的股票对及其p值：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股票名：000000 , 000000 p值：0.000000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股票名：000000 , 000000 p值：0.000000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股票名：000000 , 000000 p值：0.000000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股票名：000000 , 000000 p值：0.000000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股票名：000000 , 000000 p值：0.000000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Spearson相关系数后五名的股票对及其p值：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股票名：000567 , 000667 p值：0.980600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股票名：000538 , 000548 p值：0.893437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股票名：000525 , 000717 p值：0.920794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股票名：000425 , 000544 p值：0.931319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股票名：000422 , 000567 p值：0.863109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代码见fourth.py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1A4D21"/>
    <w:rsid w:val="205C2993"/>
    <w:rsid w:val="308E3F12"/>
    <w:rsid w:val="31B9356C"/>
    <w:rsid w:val="37663031"/>
    <w:rsid w:val="3AD007A7"/>
    <w:rsid w:val="44BD0538"/>
    <w:rsid w:val="4C6A5621"/>
    <w:rsid w:val="60EF1F9F"/>
    <w:rsid w:val="651F55CE"/>
    <w:rsid w:val="6D535020"/>
    <w:rsid w:val="6F7C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customStyle="1" w:styleId="7">
    <w:name w:val="fontstyle01"/>
    <w:basedOn w:val="4"/>
    <w:uiPriority w:val="0"/>
    <w:rPr>
      <w:rFonts w:ascii="TimesNewRoman" w:hAnsi="TimesNewRoman" w:eastAsia="TimesNewRoman" w:cs="TimesNewRoman"/>
      <w:color w:val="000000"/>
      <w:sz w:val="14"/>
      <w:szCs w:val="14"/>
    </w:rPr>
  </w:style>
  <w:style w:type="character" w:customStyle="1" w:styleId="8">
    <w:name w:val="fontstyle21"/>
    <w:basedOn w:val="4"/>
    <w:qFormat/>
    <w:uiPriority w:val="0"/>
    <w:rPr>
      <w:rFonts w:ascii="Symbol" w:hAnsi="Symbol" w:cs="Symbol"/>
      <w:color w:val="000000"/>
      <w:sz w:val="26"/>
      <w:szCs w:val="26"/>
    </w:rPr>
  </w:style>
  <w:style w:type="character" w:customStyle="1" w:styleId="9">
    <w:name w:val="fontstyle31"/>
    <w:basedOn w:val="4"/>
    <w:uiPriority w:val="0"/>
    <w:rPr>
      <w:rFonts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1978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2018-09-12T05:07:00Z</dcterms:created>
  <dc:creator>FYM</dc:creator>
  <cp:lastModifiedBy>FYM</cp:lastModifiedBy>
  <dcterms:modified xsi:type="dcterms:W3CDTF">2018-10-24T15:57:50Z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